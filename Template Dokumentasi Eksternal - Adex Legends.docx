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158B2161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Project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7D407B02" w:rsidR="000035F9" w:rsidRDefault="00263F86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COMP6800001</w:t>
            </w:r>
          </w:p>
          <w:p w14:paraId="36656A16" w14:textId="2910D959" w:rsidR="000035F9" w:rsidRPr="00876A58" w:rsidRDefault="00263F86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Human and Computer Interaction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7AA865BA" w:rsidR="000035F9" w:rsidRPr="00263F86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Even</w:t>
            </w:r>
            <w:r w:rsidR="00263F86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263F86">
              <w:rPr>
                <w:rFonts w:ascii="Arial" w:hAnsi="Arial" w:cs="Arial"/>
                <w:iCs/>
                <w:sz w:val="20"/>
                <w:szCs w:val="20"/>
              </w:rPr>
              <w:t>2021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263F86">
              <w:rPr>
                <w:rFonts w:ascii="Arial" w:hAnsi="Arial" w:cs="Arial"/>
                <w:iCs/>
                <w:sz w:val="20"/>
                <w:szCs w:val="20"/>
              </w:rPr>
              <w:t>2022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3B735A29" w:rsidR="009F37DD" w:rsidRPr="00740F48" w:rsidRDefault="00263F86" w:rsidP="002F11B8">
      <w:pPr>
        <w:spacing w:line="360" w:lineRule="auto"/>
        <w:ind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ADex</w:t>
      </w:r>
      <w:proofErr w:type="spellEnd"/>
      <w:r>
        <w:rPr>
          <w:sz w:val="28"/>
          <w:szCs w:val="28"/>
        </w:rPr>
        <w:t xml:space="preserve"> Legend</w:t>
      </w:r>
      <w:r w:rsidR="00082BB6">
        <w:rPr>
          <w:sz w:val="28"/>
          <w:szCs w:val="28"/>
        </w:rPr>
        <w:t>s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138A4B31" w:rsidR="00740F48" w:rsidRPr="009F37DD" w:rsidRDefault="00082BB6" w:rsidP="002F11B8">
      <w:pPr>
        <w:spacing w:line="360" w:lineRule="auto"/>
        <w:ind w:firstLine="360"/>
      </w:pPr>
      <w:proofErr w:type="spellStart"/>
      <w:r>
        <w:t>ADex</w:t>
      </w:r>
      <w:proofErr w:type="spellEnd"/>
      <w:r>
        <w:t xml:space="preserve"> Legends is a website for a popular game called </w:t>
      </w:r>
      <w:proofErr w:type="spellStart"/>
      <w:r>
        <w:t>Adex</w:t>
      </w:r>
      <w:proofErr w:type="spellEnd"/>
      <w:r>
        <w:t xml:space="preserve"> Legends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7D4F41CF" w14:textId="490E35EF" w:rsidR="00B2372A" w:rsidRDefault="00082BB6" w:rsidP="002F11B8">
      <w:pPr>
        <w:pStyle w:val="ListParagraph"/>
        <w:numPr>
          <w:ilvl w:val="0"/>
          <w:numId w:val="20"/>
        </w:numPr>
        <w:spacing w:line="360" w:lineRule="auto"/>
      </w:pPr>
      <w:r>
        <w:t>HOME</w:t>
      </w:r>
    </w:p>
    <w:p w14:paraId="4137FEFF" w14:textId="3622A0D9" w:rsidR="00082BB6" w:rsidRDefault="00082BB6" w:rsidP="00082BB6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7B12915" wp14:editId="3D746A66">
            <wp:extent cx="5160179" cy="25527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5321" cy="25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DD8" w14:textId="3552BC3D" w:rsidR="00082BB6" w:rsidRDefault="00082BB6" w:rsidP="00082BB6">
      <w:pPr>
        <w:pStyle w:val="ListParagraph"/>
        <w:numPr>
          <w:ilvl w:val="0"/>
          <w:numId w:val="20"/>
        </w:numPr>
        <w:spacing w:line="360" w:lineRule="auto"/>
      </w:pPr>
      <w:r>
        <w:t>LEGEND</w:t>
      </w:r>
    </w:p>
    <w:p w14:paraId="420C4414" w14:textId="31AAE39B" w:rsidR="00082BB6" w:rsidRDefault="00082BB6" w:rsidP="00082BB6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064A273A" wp14:editId="0ABA8C74">
            <wp:extent cx="5458693" cy="263525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4057" cy="26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8442" w14:textId="301688A6" w:rsidR="00082BB6" w:rsidRDefault="00227A89" w:rsidP="00082BB6">
      <w:pPr>
        <w:pStyle w:val="ListParagraph"/>
        <w:numPr>
          <w:ilvl w:val="0"/>
          <w:numId w:val="20"/>
        </w:numPr>
        <w:spacing w:line="360" w:lineRule="auto"/>
      </w:pPr>
      <w:r>
        <w:t xml:space="preserve">MAP (ARENA) </w:t>
      </w:r>
    </w:p>
    <w:p w14:paraId="6B85151B" w14:textId="215801AD" w:rsidR="00227A89" w:rsidRDefault="00227A89" w:rsidP="00227A89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30F02E9" wp14:editId="1B803AAF">
            <wp:extent cx="5629503" cy="2711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029" cy="27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02DE" w14:textId="14C365DB" w:rsidR="00227A89" w:rsidRDefault="00227A89" w:rsidP="00227A89">
      <w:pPr>
        <w:pStyle w:val="ListParagraph"/>
        <w:numPr>
          <w:ilvl w:val="0"/>
          <w:numId w:val="20"/>
        </w:numPr>
        <w:spacing w:line="360" w:lineRule="auto"/>
      </w:pPr>
      <w:r>
        <w:t>MAP (BATTLE ROYALE)</w:t>
      </w:r>
    </w:p>
    <w:p w14:paraId="27273703" w14:textId="78946FD5" w:rsidR="00227A89" w:rsidRDefault="00227A89" w:rsidP="00227A89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5F6849C" wp14:editId="1825AE17">
            <wp:extent cx="5197128" cy="23876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9906" cy="238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4985" w14:textId="3A7858FF" w:rsidR="00227A89" w:rsidRDefault="00227A89" w:rsidP="00227A89">
      <w:pPr>
        <w:pStyle w:val="ListParagraph"/>
        <w:spacing w:line="360" w:lineRule="auto"/>
      </w:pPr>
    </w:p>
    <w:p w14:paraId="35FAF4D8" w14:textId="39FFFC31" w:rsidR="00227A89" w:rsidRDefault="00227A89" w:rsidP="00227A89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ABOUT</w:t>
      </w:r>
      <w:r>
        <w:rPr>
          <w:noProof/>
        </w:rPr>
        <w:drawing>
          <wp:inline distT="0" distB="0" distL="0" distR="0" wp14:anchorId="04987517" wp14:editId="7DBCD9F6">
            <wp:extent cx="5391785" cy="26683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7425" cy="26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BD8" w14:textId="1906C9E8" w:rsidR="00227A89" w:rsidRDefault="00227A89" w:rsidP="00227A89">
      <w:pPr>
        <w:pStyle w:val="ListParagraph"/>
        <w:numPr>
          <w:ilvl w:val="0"/>
          <w:numId w:val="20"/>
        </w:numPr>
        <w:spacing w:line="360" w:lineRule="auto"/>
      </w:pPr>
      <w:r>
        <w:t xml:space="preserve">REGISTRATION </w:t>
      </w:r>
    </w:p>
    <w:p w14:paraId="347C7B56" w14:textId="2F80425F" w:rsidR="00227A89" w:rsidRDefault="00227A89" w:rsidP="00227A89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67F014A" wp14:editId="441291B8">
            <wp:extent cx="5321300" cy="264477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686" cy="26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5051" w14:textId="3625F318" w:rsidR="00227A89" w:rsidRDefault="00227A89" w:rsidP="00227A89">
      <w:pPr>
        <w:pStyle w:val="ListParagraph"/>
        <w:numPr>
          <w:ilvl w:val="0"/>
          <w:numId w:val="20"/>
        </w:numPr>
        <w:spacing w:line="360" w:lineRule="auto"/>
      </w:pPr>
      <w:r>
        <w:t>FOOTER</w:t>
      </w:r>
    </w:p>
    <w:p w14:paraId="68EBAAF2" w14:textId="21C8AF24" w:rsidR="00227A89" w:rsidRDefault="00227A89" w:rsidP="00227A89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7E1EB3B" wp14:editId="6C34A08C">
            <wp:extent cx="5404485" cy="593941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0599" cy="59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B6A6" w14:textId="62B2BC1E" w:rsidR="00F00BF2" w:rsidRDefault="00F00BF2" w:rsidP="00227A89">
      <w:pPr>
        <w:pStyle w:val="ListParagraph"/>
        <w:spacing w:line="360" w:lineRule="auto"/>
      </w:pPr>
    </w:p>
    <w:p w14:paraId="7DE7C57A" w14:textId="5477FF0F" w:rsidR="00F00BF2" w:rsidRDefault="00F00BF2" w:rsidP="00F00BF2">
      <w:pPr>
        <w:pStyle w:val="ListParagraph"/>
        <w:numPr>
          <w:ilvl w:val="0"/>
          <w:numId w:val="20"/>
        </w:numPr>
        <w:spacing w:line="360" w:lineRule="auto"/>
      </w:pPr>
      <w:r>
        <w:t>NAVBAR</w:t>
      </w:r>
    </w:p>
    <w:p w14:paraId="1A80CC67" w14:textId="3CE19EC1" w:rsidR="00F00BF2" w:rsidRPr="00682E72" w:rsidRDefault="00F00BF2" w:rsidP="00F00BF2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6942FD9" wp14:editId="28C06ED9">
            <wp:extent cx="5619650" cy="2159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0201" cy="2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24D38D92" w14:textId="7B0809FE" w:rsidR="009F37DD" w:rsidRPr="00682E72" w:rsidRDefault="00F00BF2" w:rsidP="002F11B8">
      <w:pPr>
        <w:pStyle w:val="ListParagraph"/>
        <w:numPr>
          <w:ilvl w:val="0"/>
          <w:numId w:val="21"/>
        </w:numPr>
        <w:spacing w:line="360" w:lineRule="auto"/>
      </w:pPr>
      <w:r>
        <w:t xml:space="preserve">About-us = </w:t>
      </w:r>
      <w:r w:rsidRPr="00F00BF2">
        <w:t>https://www.ea.com/games/apex-legends</w:t>
      </w:r>
    </w:p>
    <w:p w14:paraId="3FDD20CA" w14:textId="04503F6D" w:rsidR="00842715" w:rsidRDefault="00F00BF2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Character – card = </w:t>
      </w:r>
      <w:hyperlink r:id="rId17" w:history="1">
        <w:r w:rsidRPr="00D80CCF">
          <w:rPr>
            <w:rStyle w:val="Hyperlink"/>
          </w:rPr>
          <w:t>https://www.ea.com/games/apex-legends/about/characters</w:t>
        </w:r>
      </w:hyperlink>
    </w:p>
    <w:p w14:paraId="795B9E6A" w14:textId="7B98AC3B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Ash = </w:t>
      </w:r>
      <w:hyperlink r:id="rId18" w:history="1">
        <w:r w:rsidRPr="00D80CCF">
          <w:rPr>
            <w:rStyle w:val="Hyperlink"/>
          </w:rPr>
          <w:t>https://www.ea.com/games/apex-legends/about/characters/ash</w:t>
        </w:r>
      </w:hyperlink>
    </w:p>
    <w:p w14:paraId="4C580B1C" w14:textId="52C11D06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Bangalore = </w:t>
      </w:r>
      <w:hyperlink r:id="rId19" w:history="1">
        <w:r w:rsidRPr="00D80CCF">
          <w:rPr>
            <w:rStyle w:val="Hyperlink"/>
          </w:rPr>
          <w:t>https://www.ea.com/games/apex-legends/about/characters/</w:t>
        </w:r>
        <w:r w:rsidRPr="00D80CCF">
          <w:rPr>
            <w:rStyle w:val="Hyperlink"/>
          </w:rPr>
          <w:t>bangalore</w:t>
        </w:r>
      </w:hyperlink>
    </w:p>
    <w:p w14:paraId="6944512A" w14:textId="1441D6A2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Bloodhound = </w:t>
      </w:r>
      <w:hyperlink r:id="rId20" w:history="1">
        <w:r w:rsidRPr="00D80CCF">
          <w:rPr>
            <w:rStyle w:val="Hyperlink"/>
          </w:rPr>
          <w:t>https://www.ea.com/games/apex-legends/about/characters/</w:t>
        </w:r>
        <w:r w:rsidRPr="00D80CCF">
          <w:rPr>
            <w:rStyle w:val="Hyperlink"/>
          </w:rPr>
          <w:t>bloodhound</w:t>
        </w:r>
      </w:hyperlink>
    </w:p>
    <w:p w14:paraId="5F2EA26F" w14:textId="57C8C9EE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Caustic = </w:t>
      </w:r>
      <w:hyperlink r:id="rId21" w:history="1">
        <w:r w:rsidRPr="00D80CCF">
          <w:rPr>
            <w:rStyle w:val="Hyperlink"/>
          </w:rPr>
          <w:t>https://www.ea.com/games/apex-legends/about/characters/</w:t>
        </w:r>
        <w:r w:rsidRPr="00D80CCF">
          <w:rPr>
            <w:rStyle w:val="Hyperlink"/>
          </w:rPr>
          <w:t>caustic</w:t>
        </w:r>
      </w:hyperlink>
    </w:p>
    <w:p w14:paraId="30745084" w14:textId="618B54B0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Crpyto</w:t>
      </w:r>
      <w:proofErr w:type="spellEnd"/>
      <w:r>
        <w:t xml:space="preserve"> = </w:t>
      </w:r>
      <w:hyperlink r:id="rId22" w:history="1">
        <w:r w:rsidRPr="00D80CCF">
          <w:rPr>
            <w:rStyle w:val="Hyperlink"/>
          </w:rPr>
          <w:t>https://www.ea.com/games/apex-legends/about/characters/</w:t>
        </w:r>
        <w:r w:rsidRPr="00D80CCF">
          <w:rPr>
            <w:rStyle w:val="Hyperlink"/>
          </w:rPr>
          <w:t>crypto</w:t>
        </w:r>
      </w:hyperlink>
    </w:p>
    <w:p w14:paraId="2A647A88" w14:textId="682E2EAC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Fuze</w:t>
      </w:r>
      <w:proofErr w:type="spellEnd"/>
      <w:r>
        <w:t xml:space="preserve"> = </w:t>
      </w:r>
      <w:hyperlink r:id="rId23" w:history="1">
        <w:r w:rsidRPr="00D80CCF">
          <w:rPr>
            <w:rStyle w:val="Hyperlink"/>
          </w:rPr>
          <w:t>https://www.ea.com/games/apex-legends/about/characters/</w:t>
        </w:r>
        <w:r w:rsidRPr="00D80CCF">
          <w:rPr>
            <w:rStyle w:val="Hyperlink"/>
          </w:rPr>
          <w:t>fuze</w:t>
        </w:r>
      </w:hyperlink>
    </w:p>
    <w:p w14:paraId="135FC530" w14:textId="1D70159D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Giblatar</w:t>
      </w:r>
      <w:proofErr w:type="spellEnd"/>
      <w:r>
        <w:t xml:space="preserve"> = </w:t>
      </w:r>
      <w:hyperlink r:id="rId24" w:history="1">
        <w:r w:rsidRPr="00D80CCF">
          <w:rPr>
            <w:rStyle w:val="Hyperlink"/>
          </w:rPr>
          <w:t>https://www.ea.com/games/apex-legends/about/characters/</w:t>
        </w:r>
        <w:r w:rsidRPr="00D80CCF">
          <w:rPr>
            <w:rStyle w:val="Hyperlink"/>
          </w:rPr>
          <w:t>giblatar</w:t>
        </w:r>
      </w:hyperlink>
    </w:p>
    <w:p w14:paraId="2C150AD3" w14:textId="603D664F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Horizon = </w:t>
      </w:r>
      <w:hyperlink r:id="rId25" w:history="1">
        <w:r w:rsidRPr="00D80CCF">
          <w:rPr>
            <w:rStyle w:val="Hyperlink"/>
          </w:rPr>
          <w:t>https://www.ea.com/games/apex-legends/about/characters/</w:t>
        </w:r>
        <w:r w:rsidRPr="00D80CCF">
          <w:rPr>
            <w:rStyle w:val="Hyperlink"/>
          </w:rPr>
          <w:t>horizon</w:t>
        </w:r>
      </w:hyperlink>
    </w:p>
    <w:p w14:paraId="61BAC9C6" w14:textId="3341A340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Instagram = </w:t>
      </w:r>
      <w:r w:rsidRPr="00F00BF2">
        <w:t>https://www.citypng.com/photo/8192/hd-square-white-instagram-logo-icon-png</w:t>
      </w:r>
      <w:r>
        <w:t xml:space="preserve"> </w:t>
      </w:r>
    </w:p>
    <w:p w14:paraId="77545678" w14:textId="626CB255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Discord = </w:t>
      </w:r>
      <w:r w:rsidR="0098040C" w:rsidRPr="0098040C">
        <w:t>https://www.pngitem.com/middle/JToxxm_white-discord-logo-png-png-free-discord-icon/</w:t>
      </w:r>
    </w:p>
    <w:p w14:paraId="3982435C" w14:textId="6F887413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Twitter = </w:t>
      </w:r>
      <w:r w:rsidR="0098040C" w:rsidRPr="0098040C">
        <w:t>https://toppng.com/photo/79238/twitter-icon-white-transparent</w:t>
      </w:r>
    </w:p>
    <w:p w14:paraId="7BB8E197" w14:textId="56C32AB5" w:rsidR="00F00BF2" w:rsidRDefault="00F00BF2" w:rsidP="00141764">
      <w:pPr>
        <w:pStyle w:val="ListParagraph"/>
        <w:numPr>
          <w:ilvl w:val="0"/>
          <w:numId w:val="21"/>
        </w:numPr>
        <w:spacing w:line="360" w:lineRule="auto"/>
      </w:pPr>
      <w:proofErr w:type="spellStart"/>
      <w:proofErr w:type="gramStart"/>
      <w:r>
        <w:t>Youtube</w:t>
      </w:r>
      <w:proofErr w:type="spellEnd"/>
      <w:r>
        <w:t xml:space="preserve">  =</w:t>
      </w:r>
      <w:proofErr w:type="gramEnd"/>
      <w:r>
        <w:t xml:space="preserve"> </w:t>
      </w:r>
      <w:hyperlink r:id="rId26" w:history="1">
        <w:r w:rsidR="0098040C" w:rsidRPr="00D80CCF">
          <w:rPr>
            <w:rStyle w:val="Hyperlink"/>
          </w:rPr>
          <w:t>http://clipart-library.com/clipart/dc4LABqni.htm</w:t>
        </w:r>
      </w:hyperlink>
    </w:p>
    <w:p w14:paraId="350A8B12" w14:textId="192DD02A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Achievement = </w:t>
      </w:r>
      <w:hyperlink r:id="rId27" w:history="1">
        <w:r w:rsidRPr="00D80CCF">
          <w:rPr>
            <w:rStyle w:val="Hyperlink"/>
          </w:rPr>
          <w:t>https://media.contentapi.ea.com/content/dam/apex-legends/images/2018/12/apex-grid-tile-battle-royale.png.adapt.crop16x9.652w.png</w:t>
        </w:r>
      </w:hyperlink>
    </w:p>
    <w:p w14:paraId="0879EE85" w14:textId="48C6A1FB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Death = </w:t>
      </w:r>
      <w:hyperlink r:id="rId28" w:history="1">
        <w:r w:rsidRPr="00D80CCF">
          <w:rPr>
            <w:rStyle w:val="Hyperlink"/>
          </w:rPr>
          <w:t>https://media.contentapi.ea.com/content/dam/apex-legends/images/2018/12/apex-grid-tile-lawless-world.png.adapt.crop16x9.652w.png</w:t>
        </w:r>
      </w:hyperlink>
    </w:p>
    <w:p w14:paraId="7F1762B2" w14:textId="39827770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Wingman = </w:t>
      </w:r>
      <w:hyperlink r:id="rId29" w:history="1">
        <w:r w:rsidRPr="00D80CCF">
          <w:rPr>
            <w:rStyle w:val="Hyperlink"/>
          </w:rPr>
          <w:t>https://media.contentapi.ea.com/content/dam/apex-legends/images/2018/12/apex-grid-tile-sci-fi-wild-west.png.adapt.crop16x9.652w.png</w:t>
        </w:r>
      </w:hyperlink>
    </w:p>
    <w:p w14:paraId="364E4A53" w14:textId="299FEE36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Kings </w:t>
      </w:r>
      <w:proofErr w:type="spellStart"/>
      <w:r>
        <w:t>kanyon</w:t>
      </w:r>
      <w:proofErr w:type="spellEnd"/>
      <w:r>
        <w:t xml:space="preserve"> = </w:t>
      </w:r>
      <w:hyperlink r:id="rId30" w:history="1">
        <w:r w:rsidRPr="00D80CCF">
          <w:rPr>
            <w:rStyle w:val="Hyperlink"/>
          </w:rPr>
          <w:t>https://wall.alphacoders.com/big.php?i=991594</w:t>
        </w:r>
      </w:hyperlink>
    </w:p>
    <w:p w14:paraId="0A3CCCA2" w14:textId="1FE8A912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Island map = </w:t>
      </w:r>
      <w:hyperlink r:id="rId31" w:history="1">
        <w:r w:rsidRPr="00D80CCF">
          <w:rPr>
            <w:rStyle w:val="Hyperlink"/>
          </w:rPr>
          <w:t>https://www.uhdpaper.com/2021/09/apex-legends-island-map-4k-230e.html?m=1</w:t>
        </w:r>
      </w:hyperlink>
    </w:p>
    <w:p w14:paraId="4DF7AFCF" w14:textId="1A884AE7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Encore = </w:t>
      </w:r>
      <w:hyperlink r:id="rId32" w:history="1">
        <w:r w:rsidRPr="00D80CCF">
          <w:rPr>
            <w:rStyle w:val="Hyperlink"/>
          </w:rPr>
          <w:t>https://www.teahub.io/viewwp/iTJxwo_apex-legends-full-map/</w:t>
        </w:r>
      </w:hyperlink>
    </w:p>
    <w:p w14:paraId="7F21C0F7" w14:textId="3F9BCB64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Habitat = </w:t>
      </w:r>
      <w:hyperlink r:id="rId33" w:history="1">
        <w:r w:rsidRPr="00D80CCF">
          <w:rPr>
            <w:rStyle w:val="Hyperlink"/>
          </w:rPr>
          <w:t>https://ca.roccat.com/blogs/news/apex-legends-season-12-habitat-arenas-map-everything-we-know-xbox-playstation-pc</w:t>
        </w:r>
      </w:hyperlink>
    </w:p>
    <w:p w14:paraId="4EE18C5A" w14:textId="4C1D5CB7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Overflow = </w:t>
      </w:r>
      <w:hyperlink r:id="rId34" w:history="1">
        <w:r w:rsidRPr="00D80CCF">
          <w:rPr>
            <w:rStyle w:val="Hyperlink"/>
          </w:rPr>
          <w:t>https://9to5toys.com/2021/07/12/apex-legends-thrillseekers-overflow-arenas-map/</w:t>
        </w:r>
      </w:hyperlink>
    </w:p>
    <w:p w14:paraId="61A4A7A3" w14:textId="6D6D1577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Partycrasher</w:t>
      </w:r>
      <w:proofErr w:type="spellEnd"/>
      <w:r>
        <w:t xml:space="preserve"> = </w:t>
      </w:r>
      <w:hyperlink r:id="rId35" w:history="1">
        <w:r w:rsidRPr="00D80CCF">
          <w:rPr>
            <w:rStyle w:val="Hyperlink"/>
          </w:rPr>
          <w:t>https://gamersantai.com/wp-content/uploads/2021/04/apex-legends-arenas-blog-party-crasher.jpg.adapt_.1456w-1140x641.jpg</w:t>
        </w:r>
      </w:hyperlink>
    </w:p>
    <w:p w14:paraId="5E2D5DB0" w14:textId="0893EB1F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Phase Runner = </w:t>
      </w:r>
      <w:hyperlink r:id="rId36" w:history="1">
        <w:r w:rsidRPr="00D80CCF">
          <w:rPr>
            <w:rStyle w:val="Hyperlink"/>
          </w:rPr>
          <w:t>https://www.slythergames.com/2021/05/18/apex-legends-complete-arena-mode-map-guides/</w:t>
        </w:r>
      </w:hyperlink>
    </w:p>
    <w:p w14:paraId="63E0271F" w14:textId="07153374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Rotating Map = </w:t>
      </w:r>
      <w:hyperlink r:id="rId37" w:history="1">
        <w:r w:rsidRPr="00D80CCF">
          <w:rPr>
            <w:rStyle w:val="Hyperlink"/>
          </w:rPr>
          <w:t>https://progameguides.com/apex-legends/all-battle-royale-maps-in-rotation-for-apex-legends-season-13-saviors/</w:t>
        </w:r>
      </w:hyperlink>
    </w:p>
    <w:p w14:paraId="6E381F6C" w14:textId="45E55292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t xml:space="preserve">Encore Map = </w:t>
      </w:r>
      <w:hyperlink r:id="rId38" w:history="1">
        <w:r w:rsidRPr="00D80CCF">
          <w:rPr>
            <w:rStyle w:val="Hyperlink"/>
          </w:rPr>
          <w:t>https://liquipedia.net/apexlegends/Encore</w:t>
        </w:r>
      </w:hyperlink>
    </w:p>
    <w:p w14:paraId="35DB26F2" w14:textId="1347550E" w:rsidR="0098040C" w:rsidRDefault="0098040C" w:rsidP="00141764">
      <w:pPr>
        <w:pStyle w:val="ListParagraph"/>
        <w:numPr>
          <w:ilvl w:val="0"/>
          <w:numId w:val="21"/>
        </w:numPr>
        <w:spacing w:line="360" w:lineRule="auto"/>
      </w:pPr>
      <w:r>
        <w:lastRenderedPageBreak/>
        <w:t xml:space="preserve">Habitat Map = </w:t>
      </w:r>
      <w:hyperlink r:id="rId39" w:history="1">
        <w:r w:rsidRPr="00D80CCF">
          <w:rPr>
            <w:rStyle w:val="Hyperlink"/>
          </w:rPr>
          <w:t>https://liquipedia.net/apexlegends/Habitat</w:t>
        </w:r>
      </w:hyperlink>
    </w:p>
    <w:p w14:paraId="0423183B" w14:textId="014C42F9" w:rsidR="0098040C" w:rsidRDefault="0098040C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Overflow Map = </w:t>
      </w:r>
      <w:hyperlink r:id="rId40" w:history="1">
        <w:r w:rsidRPr="00D80CCF">
          <w:rPr>
            <w:rStyle w:val="Hyperlink"/>
          </w:rPr>
          <w:t>https://liquipedia.net/apexlegends/</w:t>
        </w:r>
        <w:r w:rsidRPr="00D80CCF">
          <w:rPr>
            <w:rStyle w:val="Hyperlink"/>
          </w:rPr>
          <w:t>Overflow</w:t>
        </w:r>
      </w:hyperlink>
    </w:p>
    <w:p w14:paraId="65B20BA5" w14:textId="17025B9C" w:rsidR="0098040C" w:rsidRDefault="0098040C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Phase Runner = </w:t>
      </w:r>
      <w:hyperlink r:id="rId41" w:history="1">
        <w:r w:rsidRPr="00D80CCF">
          <w:rPr>
            <w:rStyle w:val="Hyperlink"/>
          </w:rPr>
          <w:t>https://liquipedia.net/apexlegends/</w:t>
        </w:r>
        <w:r w:rsidRPr="00D80CCF">
          <w:rPr>
            <w:rStyle w:val="Hyperlink"/>
          </w:rPr>
          <w:t>PhaseRunner</w:t>
        </w:r>
      </w:hyperlink>
    </w:p>
    <w:p w14:paraId="7791762E" w14:textId="7C04C4B2" w:rsidR="0098040C" w:rsidRDefault="004B7D30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Olympus = </w:t>
      </w:r>
      <w:hyperlink r:id="rId42" w:history="1">
        <w:r w:rsidRPr="00D80CCF">
          <w:rPr>
            <w:rStyle w:val="Hyperlink"/>
          </w:rPr>
          <w:t>https://mmoculture.com/id/2021/04/apex-legends-mungkin-akan-memberikan-perubahan-kepada-map-olympus/</w:t>
        </w:r>
      </w:hyperlink>
    </w:p>
    <w:p w14:paraId="1A7CD678" w14:textId="3AA7A146" w:rsidR="004B7D30" w:rsidRDefault="004B7D30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Storm Point = </w:t>
      </w:r>
      <w:r w:rsidRPr="004B7D30">
        <w:t>https://statics.indozone.id/local/617ad84f78d45.jpg</w:t>
      </w:r>
    </w:p>
    <w:p w14:paraId="729D617E" w14:textId="0CA6639F" w:rsidR="004B7D30" w:rsidRDefault="004B7D30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World Edge = </w:t>
      </w:r>
      <w:hyperlink r:id="rId43" w:history="1">
        <w:r w:rsidRPr="00D80CCF">
          <w:rPr>
            <w:rStyle w:val="Hyperlink"/>
          </w:rPr>
          <w:t>https://i0.wp.com/gamingonphone.com/wp-content/uploads/2022/03/apex-legends-mobile-worlds-edge-map.jpg?w=1100&amp;ssl=1</w:t>
        </w:r>
      </w:hyperlink>
    </w:p>
    <w:p w14:paraId="57B3302D" w14:textId="58DF0EBB" w:rsidR="004B7D30" w:rsidRDefault="004B7D30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About us = </w:t>
      </w:r>
      <w:hyperlink r:id="rId44" w:history="1">
        <w:r w:rsidRPr="00D80CCF">
          <w:rPr>
            <w:rStyle w:val="Hyperlink"/>
          </w:rPr>
          <w:t>https://www.youtube.com/watch?v=UMJb_mkqynU&amp;t=39s&amp;ab_channel=ApexLegends</w:t>
        </w:r>
      </w:hyperlink>
    </w:p>
    <w:p w14:paraId="00E02BA1" w14:textId="54560C78" w:rsidR="004B7D30" w:rsidRDefault="004B7D30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Background = </w:t>
      </w:r>
      <w:hyperlink r:id="rId45" w:history="1">
        <w:r w:rsidRPr="00D80CCF">
          <w:rPr>
            <w:rStyle w:val="Hyperlink"/>
          </w:rPr>
          <w:t>https://charlieintel.com/wp-content/uploads/2022/01/defiance.jpg</w:t>
        </w:r>
      </w:hyperlink>
    </w:p>
    <w:p w14:paraId="33720A0F" w14:textId="12810BDC" w:rsidR="004B7D30" w:rsidRDefault="004B7D30" w:rsidP="000D1EC8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Blackbg</w:t>
      </w:r>
      <w:proofErr w:type="spellEnd"/>
      <w:r>
        <w:t xml:space="preserve"> = </w:t>
      </w:r>
      <w:hyperlink r:id="rId46" w:history="1">
        <w:r w:rsidRPr="00D80CCF">
          <w:rPr>
            <w:rStyle w:val="Hyperlink"/>
          </w:rPr>
          <w:t>https://www.freepik.com/free-photos-vectors/black-background</w:t>
        </w:r>
      </w:hyperlink>
    </w:p>
    <w:p w14:paraId="18759792" w14:textId="02C7713C" w:rsidR="004B7D30" w:rsidRDefault="004B7D30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Gif2 = </w:t>
      </w:r>
      <w:hyperlink r:id="rId47" w:history="1">
        <w:r w:rsidRPr="00D80CCF">
          <w:rPr>
            <w:rStyle w:val="Hyperlink"/>
          </w:rPr>
          <w:t>https://id.pinterest.com/pin/809944314240234964/</w:t>
        </w:r>
      </w:hyperlink>
    </w:p>
    <w:p w14:paraId="662D81A4" w14:textId="338EDEE6" w:rsidR="004B7D30" w:rsidRDefault="004B7D30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Gif = </w:t>
      </w:r>
      <w:hyperlink r:id="rId48" w:history="1">
        <w:r w:rsidRPr="00D80CCF">
          <w:rPr>
            <w:rStyle w:val="Hyperlink"/>
          </w:rPr>
          <w:t>https://bryndeavour.tumblr.com/post/186259186008</w:t>
        </w:r>
      </w:hyperlink>
    </w:p>
    <w:p w14:paraId="224BDF54" w14:textId="1187DF06" w:rsidR="004B7D30" w:rsidRDefault="00536C68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Home = </w:t>
      </w:r>
      <w:hyperlink r:id="rId49" w:history="1">
        <w:r w:rsidRPr="00D80CCF">
          <w:rPr>
            <w:rStyle w:val="Hyperlink"/>
          </w:rPr>
          <w:t>https://wallpaperaccess.com/apex-legends-wattson</w:t>
        </w:r>
      </w:hyperlink>
    </w:p>
    <w:p w14:paraId="25DF9150" w14:textId="175CBE5F" w:rsidR="00536C68" w:rsidRDefault="00536C68" w:rsidP="000D1EC8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Madmaggie</w:t>
      </w:r>
      <w:proofErr w:type="spellEnd"/>
      <w:r>
        <w:t xml:space="preserve"> = </w:t>
      </w:r>
      <w:hyperlink r:id="rId50" w:history="1">
        <w:r w:rsidRPr="00D80CCF">
          <w:rPr>
            <w:rStyle w:val="Hyperlink"/>
          </w:rPr>
          <w:t>https://www.youtube.com/watch?v=dIIbltnAcHs&amp;t=22s&amp;ab_channel=ApexLegends</w:t>
        </w:r>
      </w:hyperlink>
    </w:p>
    <w:p w14:paraId="5DB242A1" w14:textId="4F0B04A2" w:rsidR="00536C68" w:rsidRDefault="00536C68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Life Line = </w:t>
      </w:r>
      <w:hyperlink r:id="rId51" w:history="1">
        <w:r w:rsidRPr="00D80CCF">
          <w:rPr>
            <w:rStyle w:val="Hyperlink"/>
          </w:rPr>
          <w:t>https://www.pngitem.com/middle/hRiJhJh_lifeline-lifeline-png-apex-legends-transparent-png/</w:t>
        </w:r>
      </w:hyperlink>
    </w:p>
    <w:p w14:paraId="6F6D4140" w14:textId="4DCE1E0C" w:rsidR="00536C68" w:rsidRDefault="00536C68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Watson = </w:t>
      </w:r>
      <w:hyperlink r:id="rId52" w:history="1">
        <w:r w:rsidRPr="00D80CCF">
          <w:rPr>
            <w:rStyle w:val="Hyperlink"/>
          </w:rPr>
          <w:t>https://www.pngitem.com/middle/hmJmRRT_apex-legends-wattson-hd-png-download/</w:t>
        </w:r>
      </w:hyperlink>
    </w:p>
    <w:p w14:paraId="1453EAD7" w14:textId="0D0A0CCC" w:rsidR="00536C68" w:rsidRDefault="00536C68" w:rsidP="000D1EC8">
      <w:pPr>
        <w:pStyle w:val="ListParagraph"/>
        <w:numPr>
          <w:ilvl w:val="0"/>
          <w:numId w:val="21"/>
        </w:numPr>
        <w:spacing w:line="360" w:lineRule="auto"/>
      </w:pPr>
      <w:r>
        <w:t xml:space="preserve">News = </w:t>
      </w:r>
      <w:hyperlink r:id="rId53" w:history="1">
        <w:r w:rsidRPr="00D80CCF">
          <w:rPr>
            <w:rStyle w:val="Hyperlink"/>
          </w:rPr>
          <w:t>https://www.ea.com/games/apex-legends/news</w:t>
        </w:r>
      </w:hyperlink>
    </w:p>
    <w:p w14:paraId="44617509" w14:textId="77777777" w:rsidR="00536C68" w:rsidRPr="00682E72" w:rsidRDefault="00536C68" w:rsidP="00536C68">
      <w:pPr>
        <w:spacing w:line="360" w:lineRule="auto"/>
      </w:pPr>
    </w:p>
    <w:p w14:paraId="707473ED" w14:textId="7639387B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0E346370" w:rsidR="002F5E84" w:rsidRDefault="00082BB6" w:rsidP="00ED7023">
      <w:pPr>
        <w:pStyle w:val="ListParagraph"/>
        <w:numPr>
          <w:ilvl w:val="0"/>
          <w:numId w:val="22"/>
        </w:numPr>
        <w:spacing w:line="360" w:lineRule="auto"/>
      </w:pPr>
      <w:r>
        <w:t>2501972221 – Justine Winata</w:t>
      </w:r>
    </w:p>
    <w:p w14:paraId="26DF70A3" w14:textId="034521F5" w:rsidR="00842715" w:rsidRPr="00682E72" w:rsidRDefault="00ED7023" w:rsidP="00082BB6">
      <w:pPr>
        <w:pStyle w:val="ListParagraph"/>
        <w:numPr>
          <w:ilvl w:val="0"/>
          <w:numId w:val="22"/>
        </w:numPr>
        <w:spacing w:line="360" w:lineRule="auto"/>
      </w:pPr>
      <w:r>
        <w:t xml:space="preserve">2540121096 - </w:t>
      </w:r>
      <w:r w:rsidR="00082BB6">
        <w:t>Richard Santoso</w:t>
      </w:r>
    </w:p>
    <w:sectPr w:rsidR="00842715" w:rsidRPr="00682E72" w:rsidSect="00DF2179">
      <w:headerReference w:type="default" r:id="rId54"/>
      <w:footerReference w:type="default" r:id="rId55"/>
      <w:headerReference w:type="first" r:id="rId56"/>
      <w:footerReference w:type="first" r:id="rId57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BCB2E" w14:textId="77777777" w:rsidR="00BE2A31" w:rsidRDefault="00BE2A31" w:rsidP="00273E4A">
      <w:r>
        <w:separator/>
      </w:r>
    </w:p>
  </w:endnote>
  <w:endnote w:type="continuationSeparator" w:id="0">
    <w:p w14:paraId="10EBAEE4" w14:textId="77777777" w:rsidR="00BE2A31" w:rsidRDefault="00BE2A31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</w:t>
        </w:r>
        <w:r w:rsidR="005B66A9" w:rsidRPr="008B08C6">
          <w:rPr>
            <w:sz w:val="22"/>
            <w:szCs w:val="22"/>
            <w:lang w:val="id-ID"/>
          </w:rPr>
          <w:t xml:space="preserve">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0B290" w14:textId="77777777" w:rsidR="00BE2A31" w:rsidRDefault="00BE2A31" w:rsidP="00273E4A">
      <w:r>
        <w:separator/>
      </w:r>
    </w:p>
  </w:footnote>
  <w:footnote w:type="continuationSeparator" w:id="0">
    <w:p w14:paraId="0F734E30" w14:textId="77777777" w:rsidR="00BE2A31" w:rsidRDefault="00BE2A31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450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88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95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1026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4356272">
    <w:abstractNumId w:val="2"/>
  </w:num>
  <w:num w:numId="2" w16cid:durableId="706877708">
    <w:abstractNumId w:val="10"/>
  </w:num>
  <w:num w:numId="3" w16cid:durableId="117653219">
    <w:abstractNumId w:val="13"/>
  </w:num>
  <w:num w:numId="4" w16cid:durableId="932084404">
    <w:abstractNumId w:val="11"/>
  </w:num>
  <w:num w:numId="5" w16cid:durableId="550575269">
    <w:abstractNumId w:val="18"/>
  </w:num>
  <w:num w:numId="6" w16cid:durableId="1338533514">
    <w:abstractNumId w:val="12"/>
  </w:num>
  <w:num w:numId="7" w16cid:durableId="416220537">
    <w:abstractNumId w:val="19"/>
  </w:num>
  <w:num w:numId="8" w16cid:durableId="1813716117">
    <w:abstractNumId w:val="0"/>
  </w:num>
  <w:num w:numId="9" w16cid:durableId="1003238477">
    <w:abstractNumId w:val="4"/>
  </w:num>
  <w:num w:numId="10" w16cid:durableId="1257398146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475759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333558975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504709582">
    <w:abstractNumId w:val="15"/>
  </w:num>
  <w:num w:numId="14" w16cid:durableId="330062866">
    <w:abstractNumId w:val="6"/>
  </w:num>
  <w:num w:numId="15" w16cid:durableId="1022783372">
    <w:abstractNumId w:val="3"/>
  </w:num>
  <w:num w:numId="16" w16cid:durableId="1636326466">
    <w:abstractNumId w:val="17"/>
  </w:num>
  <w:num w:numId="17" w16cid:durableId="655259584">
    <w:abstractNumId w:val="1"/>
  </w:num>
  <w:num w:numId="18" w16cid:durableId="1903826296">
    <w:abstractNumId w:val="14"/>
  </w:num>
  <w:num w:numId="19" w16cid:durableId="1677071954">
    <w:abstractNumId w:val="5"/>
  </w:num>
  <w:num w:numId="20" w16cid:durableId="35199189">
    <w:abstractNumId w:val="16"/>
  </w:num>
  <w:num w:numId="21" w16cid:durableId="625934578">
    <w:abstractNumId w:val="9"/>
  </w:num>
  <w:num w:numId="22" w16cid:durableId="12473493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2BB6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27A89"/>
    <w:rsid w:val="00235C36"/>
    <w:rsid w:val="002376FA"/>
    <w:rsid w:val="002416CB"/>
    <w:rsid w:val="00255AB6"/>
    <w:rsid w:val="002616BD"/>
    <w:rsid w:val="00263F86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B7D30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36C68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64C0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040C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2A31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4C1B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D7023"/>
    <w:rsid w:val="00EF17AC"/>
    <w:rsid w:val="00F00BF2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3F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E65B0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263F86"/>
    <w:rPr>
      <w:rFonts w:asciiTheme="majorHAnsi" w:eastAsiaTheme="majorEastAsia" w:hAnsiTheme="majorHAnsi" w:cstheme="majorBidi"/>
      <w:color w:val="E65B01" w:themeColor="accent1" w:themeShade="BF"/>
      <w:sz w:val="32"/>
      <w:szCs w:val="32"/>
      <w:lang w:eastAsia="ja-JP"/>
    </w:rPr>
  </w:style>
  <w:style w:type="character" w:styleId="Hyperlink">
    <w:name w:val="Hyperlink"/>
    <w:basedOn w:val="DefaultParagraphFont"/>
    <w:uiPriority w:val="99"/>
    <w:unhideWhenUsed/>
    <w:rsid w:val="00F00BF2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0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ea.com/games/apex-legends/about/characters/ash" TargetMode="External"/><Relationship Id="rId26" Type="http://schemas.openxmlformats.org/officeDocument/2006/relationships/hyperlink" Target="http://clipart-library.com/clipart/dc4LABqni.htm" TargetMode="External"/><Relationship Id="rId39" Type="http://schemas.openxmlformats.org/officeDocument/2006/relationships/hyperlink" Target="https://liquipedia.net/apexlegends/Habitat" TargetMode="External"/><Relationship Id="rId21" Type="http://schemas.openxmlformats.org/officeDocument/2006/relationships/hyperlink" Target="https://www.ea.com/games/apex-legends/about/characters/caustic" TargetMode="External"/><Relationship Id="rId34" Type="http://schemas.openxmlformats.org/officeDocument/2006/relationships/hyperlink" Target="https://9to5toys.com/2021/07/12/apex-legends-thrillseekers-overflow-arenas-map/" TargetMode="External"/><Relationship Id="rId42" Type="http://schemas.openxmlformats.org/officeDocument/2006/relationships/hyperlink" Target="https://mmoculture.com/id/2021/04/apex-legends-mungkin-akan-memberikan-perubahan-kepada-map-olympus/" TargetMode="External"/><Relationship Id="rId47" Type="http://schemas.openxmlformats.org/officeDocument/2006/relationships/hyperlink" Target="https://id.pinterest.com/pin/809944314240234964/" TargetMode="External"/><Relationship Id="rId50" Type="http://schemas.openxmlformats.org/officeDocument/2006/relationships/hyperlink" Target="https://www.youtube.com/watch?v=dIIbltnAcHs&amp;t=22s&amp;ab_channel=ApexLegends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media.contentapi.ea.com/content/dam/apex-legends/images/2018/12/apex-grid-tile-sci-fi-wild-west.png.adapt.crop16x9.652w.pn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ea.com/games/apex-legends/about/characters/giblatar" TargetMode="External"/><Relationship Id="rId32" Type="http://schemas.openxmlformats.org/officeDocument/2006/relationships/hyperlink" Target="https://www.teahub.io/viewwp/iTJxwo_apex-legends-full-map/" TargetMode="External"/><Relationship Id="rId37" Type="http://schemas.openxmlformats.org/officeDocument/2006/relationships/hyperlink" Target="https://progameguides.com/apex-legends/all-battle-royale-maps-in-rotation-for-apex-legends-season-13-saviors/" TargetMode="External"/><Relationship Id="rId40" Type="http://schemas.openxmlformats.org/officeDocument/2006/relationships/hyperlink" Target="https://liquipedia.net/apexlegends/Overflow" TargetMode="External"/><Relationship Id="rId45" Type="http://schemas.openxmlformats.org/officeDocument/2006/relationships/hyperlink" Target="https://charlieintel.com/wp-content/uploads/2022/01/defiance.jpg" TargetMode="External"/><Relationship Id="rId53" Type="http://schemas.openxmlformats.org/officeDocument/2006/relationships/hyperlink" Target="https://www.ea.com/games/apex-legends/news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www.ea.com/games/apex-legends/about/characters/bangalor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ea.com/games/apex-legends/about/characters/crypto" TargetMode="External"/><Relationship Id="rId27" Type="http://schemas.openxmlformats.org/officeDocument/2006/relationships/hyperlink" Target="https://media.contentapi.ea.com/content/dam/apex-legends/images/2018/12/apex-grid-tile-battle-royale.png.adapt.crop16x9.652w.png" TargetMode="External"/><Relationship Id="rId30" Type="http://schemas.openxmlformats.org/officeDocument/2006/relationships/hyperlink" Target="https://wall.alphacoders.com/big.php?i=991594" TargetMode="External"/><Relationship Id="rId35" Type="http://schemas.openxmlformats.org/officeDocument/2006/relationships/hyperlink" Target="https://gamersantai.com/wp-content/uploads/2021/04/apex-legends-arenas-blog-party-crasher.jpg.adapt_.1456w-1140x641.jpg" TargetMode="External"/><Relationship Id="rId43" Type="http://schemas.openxmlformats.org/officeDocument/2006/relationships/hyperlink" Target="https://i0.wp.com/gamingonphone.com/wp-content/uploads/2022/03/apex-legends-mobile-worlds-edge-map.jpg?w=1100&amp;ssl=1" TargetMode="External"/><Relationship Id="rId48" Type="http://schemas.openxmlformats.org/officeDocument/2006/relationships/hyperlink" Target="https://bryndeavour.tumblr.com/post/186259186008" TargetMode="External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yperlink" Target="https://www.pngitem.com/middle/hRiJhJh_lifeline-lifeline-png-apex-legends-transparent-pn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ea.com/games/apex-legends/about/characters" TargetMode="External"/><Relationship Id="rId25" Type="http://schemas.openxmlformats.org/officeDocument/2006/relationships/hyperlink" Target="https://www.ea.com/games/apex-legends/about/characters/horizon" TargetMode="External"/><Relationship Id="rId33" Type="http://schemas.openxmlformats.org/officeDocument/2006/relationships/hyperlink" Target="https://ca.roccat.com/blogs/news/apex-legends-season-12-habitat-arenas-map-everything-we-know-xbox-playstation-pc" TargetMode="External"/><Relationship Id="rId38" Type="http://schemas.openxmlformats.org/officeDocument/2006/relationships/hyperlink" Target="https://liquipedia.net/apexlegends/Encore" TargetMode="External"/><Relationship Id="rId46" Type="http://schemas.openxmlformats.org/officeDocument/2006/relationships/hyperlink" Target="https://www.freepik.com/free-photos-vectors/black-background" TargetMode="External"/><Relationship Id="rId59" Type="http://schemas.openxmlformats.org/officeDocument/2006/relationships/theme" Target="theme/theme1.xml"/><Relationship Id="rId20" Type="http://schemas.openxmlformats.org/officeDocument/2006/relationships/hyperlink" Target="https://www.ea.com/games/apex-legends/about/characters/bloodhound" TargetMode="External"/><Relationship Id="rId41" Type="http://schemas.openxmlformats.org/officeDocument/2006/relationships/hyperlink" Target="https://liquipedia.net/apexlegends/PhaseRunner" TargetMode="External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ea.com/games/apex-legends/about/characters/fuze" TargetMode="External"/><Relationship Id="rId28" Type="http://schemas.openxmlformats.org/officeDocument/2006/relationships/hyperlink" Target="https://media.contentapi.ea.com/content/dam/apex-legends/images/2018/12/apex-grid-tile-lawless-world.png.adapt.crop16x9.652w.png" TargetMode="External"/><Relationship Id="rId36" Type="http://schemas.openxmlformats.org/officeDocument/2006/relationships/hyperlink" Target="https://www.slythergames.com/2021/05/18/apex-legends-complete-arena-mode-map-guides/" TargetMode="External"/><Relationship Id="rId49" Type="http://schemas.openxmlformats.org/officeDocument/2006/relationships/hyperlink" Target="https://wallpaperaccess.com/apex-legends-wattson" TargetMode="External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hyperlink" Target="https://www.uhdpaper.com/2021/09/apex-legends-island-map-4k-230e.html?m=1" TargetMode="External"/><Relationship Id="rId44" Type="http://schemas.openxmlformats.org/officeDocument/2006/relationships/hyperlink" Target="https://www.youtube.com/watch?v=UMJb_mkqynU&amp;t=39s&amp;ab_channel=ApexLegends" TargetMode="External"/><Relationship Id="rId52" Type="http://schemas.openxmlformats.org/officeDocument/2006/relationships/hyperlink" Target="https://www.pngitem.com/middle/hmJmRRT_apex-legends-wattson-hd-png-download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314</TotalTime>
  <Pages>5</Pages>
  <Words>1075</Words>
  <Characters>6132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7193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TinTin Winata</cp:lastModifiedBy>
  <cp:revision>342</cp:revision>
  <dcterms:created xsi:type="dcterms:W3CDTF">2017-10-20T05:51:00Z</dcterms:created>
  <dcterms:modified xsi:type="dcterms:W3CDTF">2022-06-07T09:53:00Z</dcterms:modified>
</cp:coreProperties>
</file>